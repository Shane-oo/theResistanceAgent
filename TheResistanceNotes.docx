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FB0F" w14:textId="0A6F0D56" w:rsidR="00807843" w:rsidRDefault="006263A0">
      <w:pPr>
        <w:pStyle w:val="Heading1"/>
      </w:pPr>
      <w:r>
        <w:t>The Resistance Notes</w:t>
      </w:r>
    </w:p>
    <w:p w14:paraId="69059519" w14:textId="6FF30FD3" w:rsidR="00807843" w:rsidRDefault="006263A0" w:rsidP="006263A0">
      <w:r>
        <w:t>3/11</w:t>
      </w:r>
    </w:p>
    <w:p w14:paraId="5AB313CE" w14:textId="004390DC" w:rsidR="006263A0" w:rsidRDefault="006263A0" w:rsidP="006263A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Bayes Rule/Theorem:</w:t>
      </w:r>
    </w:p>
    <w:p w14:paraId="3B18F627" w14:textId="294CC178" w:rsidR="006263A0" w:rsidRPr="006263A0" w:rsidRDefault="006263A0" w:rsidP="006263A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Describes the probability of an event, based on prior knowledge of conditions that might be related to the event, one of the many applications of Bayes theorem is Bayesian inference, a particular approach to statistical inference. When applied the probabilities involved in the theorem may have different probability interpretations. With Bayesian probability interpretation, the theorem expresses how a degree of belied, expressed as a probability should rationally change to account for the availability of related evidence. Bayesian inference is fundamental to Bayesian statistics.</w:t>
      </w:r>
    </w:p>
    <w:sectPr w:rsidR="006263A0" w:rsidRPr="006263A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E60F" w14:textId="77777777" w:rsidR="00D02D00" w:rsidRDefault="00D02D00">
      <w:r>
        <w:separator/>
      </w:r>
    </w:p>
    <w:p w14:paraId="0FBD9768" w14:textId="77777777" w:rsidR="00D02D00" w:rsidRDefault="00D02D00"/>
  </w:endnote>
  <w:endnote w:type="continuationSeparator" w:id="0">
    <w:p w14:paraId="2624D728" w14:textId="77777777" w:rsidR="00D02D00" w:rsidRDefault="00D02D00">
      <w:r>
        <w:continuationSeparator/>
      </w:r>
    </w:p>
    <w:p w14:paraId="6E5EE522" w14:textId="77777777" w:rsidR="00D02D00" w:rsidRDefault="00D02D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B1494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BEA7" w14:textId="77777777" w:rsidR="00D02D00" w:rsidRDefault="00D02D00">
      <w:r>
        <w:separator/>
      </w:r>
    </w:p>
    <w:p w14:paraId="4503BAE6" w14:textId="77777777" w:rsidR="00D02D00" w:rsidRDefault="00D02D00"/>
  </w:footnote>
  <w:footnote w:type="continuationSeparator" w:id="0">
    <w:p w14:paraId="37FBDD95" w14:textId="77777777" w:rsidR="00D02D00" w:rsidRDefault="00D02D00">
      <w:r>
        <w:continuationSeparator/>
      </w:r>
    </w:p>
    <w:p w14:paraId="54706E6D" w14:textId="77777777" w:rsidR="00D02D00" w:rsidRDefault="00D02D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A0"/>
    <w:rsid w:val="000F312B"/>
    <w:rsid w:val="006263A0"/>
    <w:rsid w:val="00807843"/>
    <w:rsid w:val="00D0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AAB9A"/>
  <w15:chartTrackingRefBased/>
  <w15:docId w15:val="{A1946E51-1010-BD4A-9E3E-28822A95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nemonck/Library/Containers/com.microsoft.Word/Data/Library/Application%20Support/Microsoft/Office/16.0/DTS/en-GB%7b45579480-A62A-2347-AF32-72430ED7FB92%7d/%7bCB9A3D74-770E-5046-A299-84B59868B49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Shane Monck (22501734)</cp:lastModifiedBy>
  <cp:revision>1</cp:revision>
  <dcterms:created xsi:type="dcterms:W3CDTF">2021-10-03T09:09:00Z</dcterms:created>
  <dcterms:modified xsi:type="dcterms:W3CDTF">2021-10-03T09:14:00Z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